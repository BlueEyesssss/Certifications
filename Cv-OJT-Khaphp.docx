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6"/>
        <w:gridCol w:w="712"/>
        <w:gridCol w:w="6408"/>
      </w:tblGrid>
      <w:tr w:rsidR="001B2ABD" w14:paraId="5CC8A072" w14:textId="77777777" w:rsidTr="00A94D0F">
        <w:trPr>
          <w:trHeight w:val="3811"/>
        </w:trPr>
        <w:tc>
          <w:tcPr>
            <w:tcW w:w="3566" w:type="dxa"/>
            <w:vAlign w:val="bottom"/>
          </w:tcPr>
          <w:p w14:paraId="176652B8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144587" wp14:editId="427DABC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-45085</wp:posOffset>
                      </wp:positionV>
                      <wp:extent cx="2122805" cy="2122805"/>
                      <wp:effectExtent l="19050" t="19050" r="29845" b="29845"/>
                      <wp:wrapNone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99EC6" id="Oval 2" o:spid="_x0000_s1026" alt="Title: Professional Headshot of Man" style="position:absolute;margin-left:.75pt;margin-top:-3.55pt;width:167.15pt;height:16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" strokecolor="#94b6d2 [3204]" strokeweight="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12" w:type="dxa"/>
          </w:tcPr>
          <w:p w14:paraId="4B8011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  <w:vAlign w:val="bottom"/>
          </w:tcPr>
          <w:p w14:paraId="0B2CE965" w14:textId="297AA3A6" w:rsidR="001B2ABD" w:rsidRPr="00B417B5" w:rsidRDefault="0019253F" w:rsidP="001B2ABD">
            <w:pPr>
              <w:pStyle w:val="Title"/>
              <w:rPr>
                <w:rFonts w:ascii="Bahnschrift" w:hAnsi="Bahnschrift" w:cs="Calibri"/>
              </w:rPr>
            </w:pPr>
            <w:r w:rsidRPr="00B417B5">
              <w:rPr>
                <w:rFonts w:ascii="Bahnschrift" w:hAnsi="Bahnschrift"/>
              </w:rPr>
              <w:t>PH</w:t>
            </w:r>
            <w:r w:rsidRPr="00B417B5">
              <w:rPr>
                <w:rFonts w:ascii="Bahnschrift" w:hAnsi="Bahnschrift" w:cs="Calibri"/>
              </w:rPr>
              <w:t>ẠM HUỲNH PHƯƠNG KHA</w:t>
            </w:r>
          </w:p>
          <w:p w14:paraId="55028582" w14:textId="07D09517" w:rsidR="001B2ABD" w:rsidRDefault="0019253F" w:rsidP="005C57E0">
            <w:pPr>
              <w:pStyle w:val="Heading4"/>
            </w:pPr>
            <w:proofErr w:type="spellStart"/>
            <w:r w:rsidRPr="005C57E0">
              <w:rPr>
                <w:sz w:val="32"/>
                <w:szCs w:val="44"/>
              </w:rPr>
              <w:t>BackEnd</w:t>
            </w:r>
            <w:proofErr w:type="spellEnd"/>
            <w:r w:rsidRPr="005C57E0">
              <w:rPr>
                <w:sz w:val="32"/>
                <w:szCs w:val="44"/>
              </w:rPr>
              <w:t xml:space="preserve"> Developer Internship</w:t>
            </w:r>
          </w:p>
        </w:tc>
      </w:tr>
      <w:tr w:rsidR="001B2ABD" w14:paraId="56CD3DBB" w14:textId="77777777" w:rsidTr="00A94D0F">
        <w:trPr>
          <w:trHeight w:val="7892"/>
        </w:trPr>
        <w:tc>
          <w:tcPr>
            <w:tcW w:w="3566" w:type="dxa"/>
          </w:tcPr>
          <w:sdt>
            <w:sdtPr>
              <w:id w:val="-1954003311"/>
              <w:placeholder>
                <w:docPart w:val="BE87BFD61A6644AAB42BF8C9E27BB5F5"/>
              </w:placeholder>
              <w:temporary/>
              <w:showingPlcHdr/>
              <w15:appearance w15:val="hidden"/>
            </w:sdtPr>
            <w:sdtContent>
              <w:p w14:paraId="0619C45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15C79B53" w14:textId="3E1C9482" w:rsidR="004D3011" w:rsidRP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Phone:</w:t>
            </w:r>
            <w:r>
              <w:t xml:space="preserve"> 0971 724 708</w:t>
            </w:r>
          </w:p>
          <w:p w14:paraId="28507966" w14:textId="7CF15213" w:rsidR="004D3011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Birthday:</w:t>
            </w:r>
            <w:r>
              <w:t xml:space="preserve"> June 22, 2001</w:t>
            </w:r>
          </w:p>
          <w:p w14:paraId="7503AB62" w14:textId="7A0A2FEC" w:rsidR="00036450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Email:</w:t>
            </w:r>
            <w:r>
              <w:t xml:space="preserve"> </w:t>
            </w:r>
            <w:hyperlink r:id="rId10" w:history="1">
              <w:r w:rsidRPr="002679D7">
                <w:rPr>
                  <w:rStyle w:val="Hyperlink"/>
                </w:rPr>
                <w:t>khaphpse151400@fpt.edu.vn</w:t>
              </w:r>
            </w:hyperlink>
          </w:p>
          <w:p w14:paraId="57686CED" w14:textId="43DCD7D7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Address</w:t>
            </w:r>
            <w:r>
              <w:t xml:space="preserve">: </w:t>
            </w:r>
            <w:r w:rsidRPr="0019253F">
              <w:t xml:space="preserve">118E, </w:t>
            </w:r>
            <w:r w:rsidR="00C45F7F">
              <w:t>H</w:t>
            </w:r>
            <w:r w:rsidRPr="0019253F">
              <w:t xml:space="preserve">ung Loc, Hung </w:t>
            </w:r>
            <w:proofErr w:type="spellStart"/>
            <w:r w:rsidRPr="0019253F">
              <w:t>Dinh</w:t>
            </w:r>
            <w:proofErr w:type="spellEnd"/>
            <w:r w:rsidRPr="0019253F">
              <w:t xml:space="preserve">, </w:t>
            </w:r>
            <w:proofErr w:type="spellStart"/>
            <w:r w:rsidRPr="0019253F">
              <w:t>Thuan</w:t>
            </w:r>
            <w:proofErr w:type="spellEnd"/>
            <w:r w:rsidRPr="0019253F">
              <w:t xml:space="preserve"> An, </w:t>
            </w:r>
            <w:proofErr w:type="spellStart"/>
            <w:r w:rsidRPr="0019253F">
              <w:t>Binh</w:t>
            </w:r>
            <w:proofErr w:type="spellEnd"/>
            <w:r w:rsidRPr="0019253F">
              <w:t xml:space="preserve"> Duong, Viet Nam</w:t>
            </w:r>
          </w:p>
          <w:p w14:paraId="1A5A6745" w14:textId="578AA5C6" w:rsidR="0019253F" w:rsidRDefault="0019253F" w:rsidP="001F04D0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>Face</w:t>
            </w:r>
            <w:r w:rsidR="00A450D9" w:rsidRPr="00BA13C3">
              <w:rPr>
                <w:b/>
                <w:bCs/>
                <w:color w:val="548AB7" w:themeColor="accent1" w:themeShade="BF"/>
              </w:rPr>
              <w:t>b</w:t>
            </w:r>
            <w:r w:rsidRPr="00BA13C3">
              <w:rPr>
                <w:b/>
                <w:bCs/>
                <w:color w:val="548AB7" w:themeColor="accent1" w:themeShade="BF"/>
              </w:rPr>
              <w:t xml:space="preserve">ook: </w:t>
            </w:r>
            <w:hyperlink r:id="rId11" w:history="1">
              <w:r w:rsidR="001F04D0" w:rsidRPr="002679D7">
                <w:rPr>
                  <w:rStyle w:val="Hyperlink"/>
                </w:rPr>
                <w:t>https://www.facebook.com/profile.php?id=100009218856740</w:t>
              </w:r>
            </w:hyperlink>
          </w:p>
          <w:p w14:paraId="3057C775" w14:textId="7295CF7E" w:rsidR="006C6B90" w:rsidRDefault="001F04D0" w:rsidP="007E69EA">
            <w:pPr>
              <w:snapToGrid w:val="0"/>
              <w:spacing w:before="80" w:after="80"/>
            </w:pPr>
            <w:r w:rsidRPr="00BA13C3">
              <w:rPr>
                <w:b/>
                <w:bCs/>
                <w:color w:val="548AB7" w:themeColor="accent1" w:themeShade="BF"/>
              </w:rPr>
              <w:t xml:space="preserve">GitHub: </w:t>
            </w:r>
            <w:hyperlink r:id="rId12" w:history="1">
              <w:r w:rsidR="002D3638" w:rsidRPr="002679D7">
                <w:rPr>
                  <w:rStyle w:val="Hyperlink"/>
                </w:rPr>
                <w:t>https://github.com/BlueEyesssss</w:t>
              </w:r>
            </w:hyperlink>
          </w:p>
          <w:p w14:paraId="1C7B4BE1" w14:textId="77777777" w:rsidR="007E69EA" w:rsidRDefault="007E69EA" w:rsidP="007E69EA">
            <w:pPr>
              <w:pStyle w:val="Heading3"/>
            </w:pPr>
            <w:r w:rsidRPr="007E69EA">
              <w:t>career goal</w:t>
            </w:r>
            <w:r>
              <w:t>s</w:t>
            </w:r>
          </w:p>
          <w:p w14:paraId="1EB22B96" w14:textId="52FDA1FB" w:rsidR="007E69EA" w:rsidRPr="007E69EA" w:rsidRDefault="007E69EA" w:rsidP="007E69EA">
            <w:r>
              <w:t>Become a professional guy about</w:t>
            </w:r>
            <w:r w:rsidR="00AB0BA7">
              <w:t xml:space="preserve"> </w:t>
            </w:r>
            <w:proofErr w:type="spellStart"/>
            <w:r>
              <w:t>BackEnd</w:t>
            </w:r>
            <w:proofErr w:type="spellEnd"/>
            <w:r>
              <w:t xml:space="preserve"> Developer</w:t>
            </w:r>
          </w:p>
          <w:p w14:paraId="0C9B93C4" w14:textId="582AD35C" w:rsidR="001F04D0" w:rsidRDefault="001F04D0" w:rsidP="001F04D0">
            <w:pPr>
              <w:pStyle w:val="Heading3"/>
            </w:pPr>
            <w:r>
              <w:t>Skills</w:t>
            </w:r>
          </w:p>
          <w:p w14:paraId="6D3D2806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Programming Language:</w:t>
            </w:r>
          </w:p>
          <w:p w14:paraId="5E356624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Java (1 year)</w:t>
            </w:r>
          </w:p>
          <w:p w14:paraId="419C511D" w14:textId="77777777" w:rsidR="004439C8" w:rsidRDefault="004439C8" w:rsidP="0095395D">
            <w:pPr>
              <w:pStyle w:val="ListParagraph"/>
              <w:numPr>
                <w:ilvl w:val="0"/>
                <w:numId w:val="1"/>
              </w:numPr>
              <w:snapToGrid w:val="0"/>
              <w:spacing w:before="20" w:after="20"/>
              <w:contextualSpacing w:val="0"/>
            </w:pPr>
            <w:r>
              <w:t>C# (2 months)</w:t>
            </w:r>
          </w:p>
          <w:p w14:paraId="24E09DCD" w14:textId="528889CB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proofErr w:type="spellStart"/>
            <w:r w:rsidRPr="003100CF">
              <w:rPr>
                <w:color w:val="548AB7" w:themeColor="accent1" w:themeShade="BF"/>
              </w:rPr>
              <w:t>DataBase</w:t>
            </w:r>
            <w:proofErr w:type="spellEnd"/>
            <w:r w:rsidRPr="003100CF">
              <w:rPr>
                <w:color w:val="548AB7" w:themeColor="accent1" w:themeShade="BF"/>
              </w:rPr>
              <w:t>:</w:t>
            </w:r>
          </w:p>
          <w:p w14:paraId="58129A4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SQL Server (8 months)</w:t>
            </w:r>
          </w:p>
          <w:p w14:paraId="5CB4DF8B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Web:</w:t>
            </w:r>
          </w:p>
          <w:p w14:paraId="21F0C438" w14:textId="73533EBD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HTML/CSS (</w:t>
            </w:r>
            <w:r w:rsidR="00567DFF">
              <w:t>7</w:t>
            </w:r>
            <w:r>
              <w:t xml:space="preserve"> months)</w:t>
            </w:r>
          </w:p>
          <w:p w14:paraId="5B9ABD4A" w14:textId="0A67D196" w:rsidR="00914111" w:rsidRDefault="00914111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 (1 month)</w:t>
            </w:r>
          </w:p>
          <w:p w14:paraId="2CA4615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JSP/ Servlet (5 months)</w:t>
            </w:r>
          </w:p>
          <w:p w14:paraId="393683D8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Soft Skills:</w:t>
            </w:r>
          </w:p>
          <w:p w14:paraId="7B6CD560" w14:textId="2AEDB964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Strong in Team</w:t>
            </w:r>
            <w:r w:rsidR="00A94D0F">
              <w:t xml:space="preserve"> </w:t>
            </w:r>
            <w:r>
              <w:t>Work</w:t>
            </w:r>
          </w:p>
          <w:p w14:paraId="1942B0E6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Time Management</w:t>
            </w:r>
          </w:p>
          <w:p w14:paraId="2E89261F" w14:textId="77777777" w:rsidR="004439C8" w:rsidRPr="003100CF" w:rsidRDefault="004439C8" w:rsidP="0095395D">
            <w:pPr>
              <w:snapToGrid w:val="0"/>
              <w:spacing w:before="20" w:after="20"/>
              <w:rPr>
                <w:color w:val="548AB7" w:themeColor="accent1" w:themeShade="BF"/>
              </w:rPr>
            </w:pPr>
            <w:r w:rsidRPr="003100CF">
              <w:rPr>
                <w:color w:val="548AB7" w:themeColor="accent1" w:themeShade="BF"/>
              </w:rPr>
              <w:t>Others:</w:t>
            </w:r>
          </w:p>
          <w:p w14:paraId="5E884070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Git/ GitHub (1 month)</w:t>
            </w:r>
          </w:p>
          <w:p w14:paraId="2C1CE5FA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Maven (1 month)</w:t>
            </w:r>
          </w:p>
          <w:p w14:paraId="6BAF60C3" w14:textId="77777777" w:rsidR="004439C8" w:rsidRDefault="004439C8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JUnit (3 weeks)</w:t>
            </w:r>
          </w:p>
          <w:p w14:paraId="1E1978C4" w14:textId="0FB5F4D9" w:rsidR="00127680" w:rsidRDefault="004439C8" w:rsidP="003175FF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>
              <w:t>TestNG (2 weeks)</w:t>
            </w:r>
          </w:p>
          <w:p w14:paraId="797F0DC9" w14:textId="16A2FDD7" w:rsidR="00D22C07" w:rsidRPr="00D74413" w:rsidRDefault="00D22C07" w:rsidP="0095395D">
            <w:pPr>
              <w:pStyle w:val="ListParagraph"/>
              <w:numPr>
                <w:ilvl w:val="0"/>
                <w:numId w:val="3"/>
              </w:numPr>
              <w:snapToGrid w:val="0"/>
              <w:spacing w:before="20" w:after="20"/>
              <w:contextualSpacing w:val="0"/>
            </w:pPr>
            <w:r w:rsidRPr="00D22C07">
              <w:t>Continuous Integration</w:t>
            </w:r>
            <w:r>
              <w:t xml:space="preserve"> (2 weeks)</w:t>
            </w:r>
          </w:p>
          <w:p w14:paraId="359A8772" w14:textId="56079FC4" w:rsidR="001F04D0" w:rsidRPr="004D3011" w:rsidRDefault="001F04D0" w:rsidP="004439C8"/>
        </w:tc>
        <w:tc>
          <w:tcPr>
            <w:tcW w:w="712" w:type="dxa"/>
          </w:tcPr>
          <w:p w14:paraId="044AE0A2" w14:textId="083BDD01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08" w:type="dxa"/>
          </w:tcPr>
          <w:sdt>
            <w:sdtPr>
              <w:id w:val="1049110328"/>
              <w:placeholder>
                <w:docPart w:val="BC2A970CAD90420CB77A836595C50F0D"/>
              </w:placeholder>
              <w:temporary/>
              <w:showingPlcHdr/>
              <w15:appearance w15:val="hidden"/>
            </w:sdtPr>
            <w:sdtContent>
              <w:p w14:paraId="47984D84" w14:textId="77777777" w:rsidR="001B2ABD" w:rsidRPr="009D2BF6" w:rsidRDefault="00E25A26" w:rsidP="00036450">
                <w:pPr>
                  <w:pStyle w:val="Heading2"/>
                </w:pPr>
                <w:r w:rsidRPr="009D2BF6">
                  <w:t>EDUCATION</w:t>
                </w:r>
              </w:p>
            </w:sdtContent>
          </w:sdt>
          <w:p w14:paraId="38E2904E" w14:textId="585A4B66" w:rsidR="00036450" w:rsidRPr="009D2BF6" w:rsidRDefault="00AB0BA7" w:rsidP="00B359E4">
            <w:pPr>
              <w:pStyle w:val="Heading4"/>
            </w:pPr>
            <w:r w:rsidRPr="009D2BF6">
              <w:t>FPT University Ho Chi Minh City</w:t>
            </w:r>
          </w:p>
          <w:p w14:paraId="66C6C186" w14:textId="74222DE4" w:rsidR="00036450" w:rsidRPr="009D2BF6" w:rsidRDefault="00AB0BA7" w:rsidP="00B359E4">
            <w:pPr>
              <w:pStyle w:val="Date"/>
            </w:pPr>
            <w:r w:rsidRPr="009D2BF6">
              <w:t>2019</w:t>
            </w:r>
            <w:r w:rsidR="00036450" w:rsidRPr="009D2BF6">
              <w:t xml:space="preserve"> - </w:t>
            </w:r>
            <w:r w:rsidRPr="009D2BF6">
              <w:t>Now</w:t>
            </w:r>
          </w:p>
          <w:p w14:paraId="4DE84D4F" w14:textId="02E612C3" w:rsidR="00AB0BA7" w:rsidRPr="009D2BF6" w:rsidRDefault="00AB0BA7" w:rsidP="00036450">
            <w:r w:rsidRPr="009D2BF6">
              <w:t>Software Engineering</w:t>
            </w:r>
            <w:r w:rsidR="00912033" w:rsidRPr="009D2BF6">
              <w:t xml:space="preserve"> (</w:t>
            </w:r>
            <w:r w:rsidRPr="009D2BF6">
              <w:t>Semester: 5/9</w:t>
            </w:r>
            <w:r w:rsidR="00912033" w:rsidRPr="009D2BF6">
              <w:t>)</w:t>
            </w:r>
          </w:p>
          <w:p w14:paraId="25B34340" w14:textId="142CF2BD" w:rsidR="00742833" w:rsidRPr="009D2BF6" w:rsidRDefault="00742833" w:rsidP="00036450">
            <w:r w:rsidRPr="009D2BF6">
              <w:t xml:space="preserve">GPA: </w:t>
            </w:r>
            <w:r w:rsidR="00856815" w:rsidRPr="009D2BF6">
              <w:t>7.8/10</w:t>
            </w:r>
          </w:p>
          <w:sdt>
            <w:sdtPr>
              <w:id w:val="1001553383"/>
              <w:placeholder>
                <w:docPart w:val="54C0E33B43DF4705AED3FFD2A25E4501"/>
              </w:placeholder>
              <w:temporary/>
              <w:showingPlcHdr/>
              <w15:appearance w15:val="hidden"/>
            </w:sdtPr>
            <w:sdtContent>
              <w:p w14:paraId="4E38F3D3" w14:textId="77777777" w:rsidR="00036450" w:rsidRPr="009D2BF6" w:rsidRDefault="00036450" w:rsidP="00036450">
                <w:pPr>
                  <w:pStyle w:val="Heading2"/>
                </w:pPr>
                <w:r w:rsidRPr="009D2BF6">
                  <w:t>WORK EXPERIENCE</w:t>
                </w:r>
              </w:p>
            </w:sdtContent>
          </w:sdt>
          <w:p w14:paraId="79EEBA65" w14:textId="44C0ACBA" w:rsidR="00036450" w:rsidRPr="009D2BF6" w:rsidRDefault="00E57416" w:rsidP="00051D1C">
            <w:pPr>
              <w:pStyle w:val="Heading4"/>
              <w:snapToGrid w:val="0"/>
              <w:spacing w:beforeLines="40" w:before="96" w:afterLines="40" w:after="96"/>
              <w:rPr>
                <w:bCs/>
                <w:color w:val="548AB7" w:themeColor="accent1" w:themeShade="BF"/>
                <w:sz w:val="20"/>
                <w:szCs w:val="20"/>
              </w:rPr>
            </w:pPr>
            <w:proofErr w:type="spellStart"/>
            <w:r w:rsidRPr="009D2BF6">
              <w:rPr>
                <w:color w:val="548AB7" w:themeColor="accent1" w:themeShade="BF"/>
                <w:sz w:val="20"/>
                <w:szCs w:val="20"/>
              </w:rPr>
              <w:t>FreeLance</w:t>
            </w:r>
            <w:proofErr w:type="spellEnd"/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 Website | </w:t>
            </w:r>
            <w:proofErr w:type="spellStart"/>
            <w:r w:rsidR="00D97640" w:rsidRPr="009D2BF6">
              <w:rPr>
                <w:color w:val="548AB7" w:themeColor="accent1" w:themeShade="BF"/>
                <w:sz w:val="20"/>
                <w:szCs w:val="20"/>
              </w:rPr>
              <w:t>JavaWeb</w:t>
            </w:r>
            <w:proofErr w:type="spellEnd"/>
            <w:r w:rsidR="00D97640" w:rsidRPr="009D2BF6">
              <w:rPr>
                <w:color w:val="548AB7" w:themeColor="accent1" w:themeShade="BF"/>
                <w:sz w:val="20"/>
                <w:szCs w:val="20"/>
              </w:rPr>
              <w:t xml:space="preserve"> Project | Semester 5/9</w:t>
            </w:r>
          </w:p>
          <w:p w14:paraId="56719F3D" w14:textId="72C82288" w:rsidR="00036450" w:rsidRPr="009D2BF6" w:rsidRDefault="00D97640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 xml:space="preserve">05/2022 </w:t>
            </w:r>
            <w:r w:rsidR="00036450" w:rsidRPr="009D2BF6">
              <w:t>–</w:t>
            </w:r>
            <w:r w:rsidRPr="009D2BF6">
              <w:t xml:space="preserve"> 08/2022</w:t>
            </w:r>
          </w:p>
          <w:p w14:paraId="1A0BDB04" w14:textId="692DCE67" w:rsidR="004D3011" w:rsidRPr="009D2BF6" w:rsidRDefault="00D97640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</w:t>
            </w:r>
            <w:r w:rsidRPr="009D2BF6">
              <w:t xml:space="preserve">: A Java Webapp to </w:t>
            </w:r>
            <w:r w:rsidR="009B56D9" w:rsidRPr="009D2BF6">
              <w:t xml:space="preserve">connect job seekers with hirers, such as: find job, post job, apply job, </w:t>
            </w:r>
            <w:proofErr w:type="spellStart"/>
            <w:r w:rsidR="009B56D9" w:rsidRPr="009D2BF6">
              <w:t>etc</w:t>
            </w:r>
            <w:proofErr w:type="spellEnd"/>
          </w:p>
          <w:p w14:paraId="628DBE36" w14:textId="23BB6648" w:rsidR="009B56D9" w:rsidRPr="009D2BF6" w:rsidRDefault="009B56D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Techs</w:t>
            </w:r>
            <w:r w:rsidRPr="009D2BF6">
              <w:rPr>
                <w:color w:val="548AB7" w:themeColor="accent1" w:themeShade="BF"/>
              </w:rPr>
              <w:t xml:space="preserve">:  </w:t>
            </w:r>
            <w:r w:rsidR="00774D58" w:rsidRPr="009D2BF6">
              <w:rPr>
                <w:color w:val="000000" w:themeColor="text1"/>
              </w:rPr>
              <w:t xml:space="preserve">Java, </w:t>
            </w:r>
            <w:r w:rsidRPr="009D2BF6">
              <w:t xml:space="preserve">HTML/ CSS, JavaScript, </w:t>
            </w:r>
            <w:proofErr w:type="spellStart"/>
            <w:r w:rsidRPr="009D2BF6">
              <w:t>BootStrap</w:t>
            </w:r>
            <w:proofErr w:type="spellEnd"/>
            <w:r w:rsidRPr="009D2BF6">
              <w:t>, JSP/ Servlet</w:t>
            </w:r>
            <w:r w:rsidR="00127680" w:rsidRPr="009D2BF6">
              <w:t xml:space="preserve">, JIRA (SCRUM process), </w:t>
            </w:r>
            <w:proofErr w:type="spellStart"/>
            <w:r w:rsidR="00127680" w:rsidRPr="009D2BF6">
              <w:t>SQl</w:t>
            </w:r>
            <w:proofErr w:type="spellEnd"/>
            <w:r w:rsidR="00127680" w:rsidRPr="009D2BF6">
              <w:t xml:space="preserve"> Server, Tomcat 8, NetBean12, PayPal integration</w:t>
            </w:r>
            <w:r w:rsidR="0076650F">
              <w:t>, Send Email integration</w:t>
            </w:r>
          </w:p>
          <w:p w14:paraId="25EA4E9B" w14:textId="305E0373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DE64B93" w14:textId="1BE41129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URL:</w:t>
            </w:r>
            <w:r w:rsidRPr="009D2BF6">
              <w:t xml:space="preserve"> </w:t>
            </w:r>
            <w:hyperlink r:id="rId13" w:history="1">
              <w:r w:rsidRPr="009D2BF6">
                <w:rPr>
                  <w:rStyle w:val="Hyperlink"/>
                </w:rPr>
                <w:t>https://github.com/BlueEyesssss/Freelance-web</w:t>
              </w:r>
            </w:hyperlink>
          </w:p>
          <w:p w14:paraId="1A5ADCDF" w14:textId="1BD0BBAE" w:rsidR="004A3A09" w:rsidRPr="009D2BF6" w:rsidRDefault="004A3A09" w:rsidP="00051D1C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</w:t>
            </w:r>
            <w:proofErr w:type="spellStart"/>
            <w:r w:rsidRPr="009D2BF6">
              <w:t>BackEnd</w:t>
            </w:r>
            <w:proofErr w:type="spellEnd"/>
            <w:r w:rsidRPr="009D2BF6">
              <w:t xml:space="preserve"> </w:t>
            </w:r>
            <w:r w:rsidR="003756E0">
              <w:t>D</w:t>
            </w:r>
            <w:r w:rsidRPr="009D2BF6">
              <w:t>eveloper</w:t>
            </w:r>
          </w:p>
          <w:p w14:paraId="61B3FA03" w14:textId="37A616C1" w:rsidR="004D3011" w:rsidRPr="009D2BF6" w:rsidRDefault="00A161F1" w:rsidP="00051D1C">
            <w:pPr>
              <w:pStyle w:val="Heading4"/>
              <w:snapToGrid w:val="0"/>
              <w:spacing w:beforeLines="40" w:before="96" w:afterLines="40" w:after="96"/>
              <w:rPr>
                <w:color w:val="548AB7" w:themeColor="accent1" w:themeShade="BF"/>
                <w:sz w:val="20"/>
                <w:szCs w:val="20"/>
              </w:rPr>
            </w:pPr>
            <w:proofErr w:type="spellStart"/>
            <w:r w:rsidRPr="009D2BF6">
              <w:rPr>
                <w:color w:val="548AB7" w:themeColor="accent1" w:themeShade="BF"/>
                <w:sz w:val="20"/>
                <w:szCs w:val="20"/>
              </w:rPr>
              <w:t>FreeLance</w:t>
            </w:r>
            <w:proofErr w:type="spellEnd"/>
            <w:r w:rsidRPr="009D2BF6">
              <w:rPr>
                <w:color w:val="548AB7" w:themeColor="accent1" w:themeShade="BF"/>
                <w:sz w:val="20"/>
                <w:szCs w:val="20"/>
              </w:rPr>
              <w:t xml:space="preserve"> Application | </w:t>
            </w:r>
            <w:r w:rsidR="00EC3E53">
              <w:rPr>
                <w:color w:val="548AB7" w:themeColor="accent1" w:themeShade="BF"/>
                <w:sz w:val="20"/>
                <w:szCs w:val="20"/>
              </w:rPr>
              <w:t>M</w:t>
            </w:r>
            <w:r w:rsidR="00870B08">
              <w:rPr>
                <w:color w:val="548AB7" w:themeColor="accent1" w:themeShade="BF"/>
                <w:sz w:val="20"/>
                <w:szCs w:val="20"/>
              </w:rPr>
              <w:t xml:space="preserve">ini </w:t>
            </w:r>
            <w:r w:rsidRPr="009D2BF6">
              <w:rPr>
                <w:color w:val="548AB7" w:themeColor="accent1" w:themeShade="BF"/>
                <w:sz w:val="20"/>
                <w:szCs w:val="20"/>
              </w:rPr>
              <w:t>C# project | Semester 5/9</w:t>
            </w:r>
          </w:p>
          <w:p w14:paraId="6FDF8DB7" w14:textId="3BFFD129" w:rsidR="00A161F1" w:rsidRPr="009D2BF6" w:rsidRDefault="00513A2A" w:rsidP="00051D1C">
            <w:pPr>
              <w:pStyle w:val="Date"/>
              <w:numPr>
                <w:ilvl w:val="0"/>
                <w:numId w:val="6"/>
              </w:numPr>
              <w:snapToGrid w:val="0"/>
              <w:spacing w:beforeLines="40" w:before="96" w:afterLines="40" w:after="96"/>
            </w:pPr>
            <w:r w:rsidRPr="009D2BF6">
              <w:t>07/09/</w:t>
            </w:r>
            <w:r w:rsidR="00A161F1" w:rsidRPr="009D2BF6">
              <w:t xml:space="preserve">2022 – </w:t>
            </w:r>
            <w:r w:rsidRPr="009D2BF6">
              <w:t>07/22</w:t>
            </w:r>
            <w:r w:rsidR="00A161F1" w:rsidRPr="009D2BF6">
              <w:t>/2022</w:t>
            </w:r>
          </w:p>
          <w:p w14:paraId="697DDD65" w14:textId="74454F78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Brief:</w:t>
            </w:r>
            <w:r w:rsidRPr="009D2BF6">
              <w:t xml:space="preserve"> A .NET/C# application to connect job seekers with hirers, such as: find job, post job, apply job, </w:t>
            </w:r>
            <w:proofErr w:type="spellStart"/>
            <w:r w:rsidRPr="009D2BF6">
              <w:t>etc</w:t>
            </w:r>
            <w:proofErr w:type="spellEnd"/>
          </w:p>
          <w:p w14:paraId="7E71E346" w14:textId="182B7B38" w:rsidR="00A161F1" w:rsidRPr="009D2BF6" w:rsidRDefault="00A161F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>Techs:</w:t>
            </w:r>
            <w:r w:rsidRPr="009D2BF6">
              <w:t xml:space="preserve"> .NET 6</w:t>
            </w:r>
            <w:r w:rsidR="00435631" w:rsidRPr="009D2BF6">
              <w:t>, ADO.NET</w:t>
            </w:r>
            <w:r w:rsidRPr="009D2BF6">
              <w:t>, Entity Framework, SQ</w:t>
            </w:r>
            <w:r w:rsidR="00435631" w:rsidRPr="009D2BF6">
              <w:t>L</w:t>
            </w:r>
            <w:r w:rsidRPr="009D2BF6">
              <w:t xml:space="preserve"> Server, Visual Studio 2019</w:t>
            </w:r>
          </w:p>
          <w:p w14:paraId="296D3999" w14:textId="2A4B7EC2" w:rsidR="00A161F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Version Control System:</w:t>
            </w:r>
            <w:r w:rsidRPr="009D2BF6">
              <w:t xml:space="preserve"> GitHub</w:t>
            </w:r>
          </w:p>
          <w:p w14:paraId="3E855608" w14:textId="531379C0" w:rsidR="00435631" w:rsidRPr="009D2BF6" w:rsidRDefault="00435631" w:rsidP="00051D1C">
            <w:pPr>
              <w:pStyle w:val="ListParagraph"/>
              <w:numPr>
                <w:ilvl w:val="0"/>
                <w:numId w:val="7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>UR</w:t>
            </w:r>
            <w:r w:rsidR="00C85D25">
              <w:rPr>
                <w:b/>
                <w:color w:val="548AB7" w:themeColor="accent1" w:themeShade="BF"/>
                <w:sz w:val="20"/>
                <w:szCs w:val="20"/>
              </w:rPr>
              <w:t>L</w:t>
            </w:r>
            <w:r w:rsidRPr="009D2BF6">
              <w:rPr>
                <w:b/>
                <w:color w:val="548AB7" w:themeColor="accent1" w:themeShade="BF"/>
                <w:sz w:val="20"/>
                <w:szCs w:val="20"/>
              </w:rPr>
              <w:t xml:space="preserve">: </w:t>
            </w:r>
            <w:hyperlink r:id="rId14" w:history="1">
              <w:r w:rsidRPr="009D2BF6">
                <w:rPr>
                  <w:rStyle w:val="Hyperlink"/>
                </w:rPr>
                <w:t>https://github.com/BlueEyesssss/FreelanceApplication</w:t>
              </w:r>
            </w:hyperlink>
          </w:p>
          <w:p w14:paraId="172EDCEA" w14:textId="2F53B575" w:rsidR="00036450" w:rsidRDefault="00435631" w:rsidP="009D2BF6">
            <w:pPr>
              <w:pStyle w:val="ListParagraph"/>
              <w:numPr>
                <w:ilvl w:val="0"/>
                <w:numId w:val="6"/>
              </w:numPr>
              <w:snapToGrid w:val="0"/>
              <w:spacing w:beforeLines="40" w:before="96" w:afterLines="40" w:after="96"/>
              <w:contextualSpacing w:val="0"/>
            </w:pPr>
            <w:r w:rsidRPr="009D2BF6">
              <w:rPr>
                <w:b/>
                <w:bCs/>
                <w:color w:val="548AB7" w:themeColor="accent1" w:themeShade="BF"/>
              </w:rPr>
              <w:t>Roles/ Main Tasks:</w:t>
            </w:r>
            <w:r w:rsidRPr="009D2BF6">
              <w:t xml:space="preserve"> </w:t>
            </w:r>
            <w:proofErr w:type="spellStart"/>
            <w:r w:rsidRPr="009D2BF6">
              <w:t>BackEnd</w:t>
            </w:r>
            <w:proofErr w:type="spellEnd"/>
            <w:r w:rsidRPr="009D2BF6">
              <w:t xml:space="preserve"> </w:t>
            </w:r>
            <w:r w:rsidR="003756E0">
              <w:t>D</w:t>
            </w:r>
            <w:r w:rsidRPr="009D2BF6">
              <w:t>eveloper</w:t>
            </w:r>
          </w:p>
          <w:p w14:paraId="21425F48" w14:textId="46DA4D37" w:rsidR="008B7888" w:rsidRPr="009D2BF6" w:rsidRDefault="008B7888" w:rsidP="008B7888">
            <w:pPr>
              <w:pStyle w:val="Heading2"/>
            </w:pPr>
            <w:r w:rsidRPr="009D2BF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4E22F4" wp14:editId="1FC5A2B5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304800</wp:posOffset>
                      </wp:positionV>
                      <wp:extent cx="4483100" cy="1708150"/>
                      <wp:effectExtent l="0" t="0" r="12700" b="2540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83100" cy="170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E4ED270" w14:textId="796098AC" w:rsidR="00A94D0F" w:rsidRDefault="008B7888" w:rsidP="008B7888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71A6F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Web Design for Everybody: Basics of Web Development &amp; Coding</w:t>
                                  </w:r>
                                </w:p>
                                <w:p w14:paraId="0F62D652" w14:textId="470D0811" w:rsidR="008B7888" w:rsidRPr="00A94D0F" w:rsidRDefault="008B7888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06/2021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7B95148D" w14:textId="40B2DD1C" w:rsidR="008B7888" w:rsidRPr="00C47E3B" w:rsidRDefault="00000000" w:rsidP="00762FBC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  <w:rPr>
                                      <w:rStyle w:val="Hyperlink"/>
                                    </w:rPr>
                                  </w:pPr>
                                  <w:hyperlink r:id="rId15" w:history="1">
                                    <w:r w:rsidR="008B7888" w:rsidRPr="00292E47">
                                      <w:rPr>
                                        <w:rStyle w:val="Hyperlink"/>
                                      </w:rPr>
                                      <w:t>https://coursera.org/share/dedc146fcd3c65733e454f8a773f0d6d</w:t>
                                    </w:r>
                                  </w:hyperlink>
                                </w:p>
                                <w:p w14:paraId="5FA862B1" w14:textId="0C40FC3A" w:rsidR="00630B0C" w:rsidRDefault="00630B0C" w:rsidP="00630B0C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HONORABLE STUDENT OF SEMESTER FALL</w:t>
                                  </w:r>
                                  <w:r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2021 (AVG: 8.5)</w:t>
                                  </w:r>
                                </w:p>
                                <w:p w14:paraId="59DF16FC" w14:textId="3B836006" w:rsidR="00630B0C" w:rsidRPr="00A94D0F" w:rsidRDefault="00630B0C" w:rsidP="00630B0C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</w:t>
                                  </w:r>
                                  <w:r>
                                    <w:t>4</w:t>
                                  </w:r>
                                  <w:r w:rsidRPr="00A94D0F">
                                    <w:t>/2021</w:t>
                                  </w:r>
                                </w:p>
                                <w:p w14:paraId="3E8717C9" w14:textId="0A7C621B" w:rsidR="00630B0C" w:rsidRPr="00C47E3B" w:rsidRDefault="00C47E3B" w:rsidP="00EF1872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contextualSpacing w:val="0"/>
                                    <w:rPr>
                                      <w:rStyle w:val="Hyperlink"/>
                                    </w:rPr>
                                  </w:pPr>
                                  <w:r w:rsidRPr="00C47E3B">
                                    <w:rPr>
                                      <w:rStyle w:val="Hyperlink"/>
                                    </w:rPr>
                                    <w:t>https://github.com/BlueEyesssss/Certifications/blob/main/FPT%20University/fall-2021.jpg</w:t>
                                  </w:r>
                                </w:p>
                                <w:p w14:paraId="09547BB4" w14:textId="6B4B3041" w:rsidR="00A94D0F" w:rsidRDefault="00762FBC" w:rsidP="00EF1872">
                                  <w:pPr>
                                    <w:pStyle w:val="Heading4"/>
                                    <w:snapToGrid w:val="0"/>
                                    <w:spacing w:beforeLines="20" w:before="48" w:afterLines="20" w:after="48"/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</w:pPr>
                                  <w:r w:rsidRP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>Academic Skills for University Success</w:t>
                                  </w:r>
                                  <w:r w:rsidR="00EF1872">
                                    <w:rPr>
                                      <w:color w:val="548AB7" w:themeColor="accent1" w:themeShade="BF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28D9425B" w14:textId="62F0D0B3" w:rsidR="00762FBC" w:rsidRPr="00A94D0F" w:rsidRDefault="00EF1872" w:rsidP="00A94D0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</w:pPr>
                                  <w:r w:rsidRPr="00A94D0F">
                                    <w:t>04/2021</w:t>
                                  </w:r>
                                  <w:r w:rsidR="00B56F4B">
                                    <w:t xml:space="preserve"> - </w:t>
                                  </w:r>
                                  <w:r w:rsidR="008D27C7">
                                    <w:t>O</w:t>
                                  </w:r>
                                  <w:r w:rsidR="00B56F4B" w:rsidRPr="00B56F4B">
                                    <w:t xml:space="preserve">nline </w:t>
                                  </w:r>
                                  <w:r w:rsidR="008D27C7">
                                    <w:t>C</w:t>
                                  </w:r>
                                  <w:r w:rsidR="00B56F4B" w:rsidRPr="00B56F4B">
                                    <w:t>ourse</w:t>
                                  </w:r>
                                </w:p>
                                <w:p w14:paraId="6B8F6B80" w14:textId="17E6848E" w:rsidR="00762FBC" w:rsidRPr="00A51AAA" w:rsidRDefault="00762FBC" w:rsidP="00EF1872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napToGrid w:val="0"/>
                                    <w:spacing w:beforeLines="20" w:before="48" w:afterLines="20" w:after="48"/>
                                    <w:ind w:left="540"/>
                                    <w:rPr>
                                      <w:rStyle w:val="Hyperlink"/>
                                    </w:rPr>
                                  </w:pPr>
                                  <w:r w:rsidRPr="00A51AAA">
                                    <w:rPr>
                                      <w:rStyle w:val="Hyperlink"/>
                                    </w:rPr>
                                    <w:t>https://coursera.org/share/0b0f6e1aa7c316ccbfbe99fd6cce65f7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E22F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.85pt;margin-top:24pt;width:353pt;height:1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" fillcolor="white [3201]" strokecolor="white [3212]" strokeweight=".5pt">
                      <v:textbox>
                        <w:txbxContent>
                          <w:p w14:paraId="0E4ED270" w14:textId="796098AC" w:rsidR="00A94D0F" w:rsidRDefault="008B7888" w:rsidP="008B7888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71A6F">
                              <w:rPr>
                                <w:color w:val="548AB7" w:themeColor="accent1" w:themeShade="BF"/>
                                <w:szCs w:val="18"/>
                              </w:rPr>
                              <w:t>Web Design for Everybody: Basics of Web Development &amp; Coding</w:t>
                            </w:r>
                          </w:p>
                          <w:p w14:paraId="0F62D652" w14:textId="470D0811" w:rsidR="008B7888" w:rsidRPr="00A94D0F" w:rsidRDefault="008B7888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06/2021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7B95148D" w14:textId="40B2DD1C" w:rsidR="008B7888" w:rsidRPr="00C47E3B" w:rsidRDefault="00000000" w:rsidP="00762FB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  <w:rPr>
                                <w:rStyle w:val="Hyperlink"/>
                              </w:rPr>
                            </w:pPr>
                            <w:hyperlink r:id="rId16" w:history="1">
                              <w:r w:rsidR="008B7888" w:rsidRPr="00292E47">
                                <w:rPr>
                                  <w:rStyle w:val="Hyperlink"/>
                                </w:rPr>
                                <w:t>https://coursera.org/share/dedc146fcd3c65733e454f8a773f0d6d</w:t>
                              </w:r>
                            </w:hyperlink>
                          </w:p>
                          <w:p w14:paraId="5FA862B1" w14:textId="0C40FC3A" w:rsidR="00630B0C" w:rsidRDefault="00630B0C" w:rsidP="00630B0C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>HONORABLE STUDENT OF SEMESTER FALL</w:t>
                            </w:r>
                            <w:r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2021 (AVG: 8.5)</w:t>
                            </w:r>
                          </w:p>
                          <w:p w14:paraId="59DF16FC" w14:textId="3B836006" w:rsidR="00630B0C" w:rsidRPr="00A94D0F" w:rsidRDefault="00630B0C" w:rsidP="00630B0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</w:t>
                            </w:r>
                            <w:r>
                              <w:t>4</w:t>
                            </w:r>
                            <w:r w:rsidRPr="00A94D0F">
                              <w:t>/2021</w:t>
                            </w:r>
                          </w:p>
                          <w:p w14:paraId="3E8717C9" w14:textId="0A7C621B" w:rsidR="00630B0C" w:rsidRPr="00C47E3B" w:rsidRDefault="00C47E3B" w:rsidP="00EF187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contextualSpacing w:val="0"/>
                              <w:rPr>
                                <w:rStyle w:val="Hyperlink"/>
                              </w:rPr>
                            </w:pPr>
                            <w:r w:rsidRPr="00C47E3B">
                              <w:rPr>
                                <w:rStyle w:val="Hyperlink"/>
                              </w:rPr>
                              <w:t>https://github.com/BlueEyesssss/Certifications/blob/main/FPT%20University/fall-2021.jpg</w:t>
                            </w:r>
                          </w:p>
                          <w:p w14:paraId="09547BB4" w14:textId="6B4B3041" w:rsidR="00A94D0F" w:rsidRDefault="00762FBC" w:rsidP="00EF1872">
                            <w:pPr>
                              <w:pStyle w:val="Heading4"/>
                              <w:snapToGrid w:val="0"/>
                              <w:spacing w:beforeLines="20" w:before="48" w:afterLines="20" w:after="48"/>
                              <w:rPr>
                                <w:color w:val="548AB7" w:themeColor="accent1" w:themeShade="BF"/>
                                <w:szCs w:val="18"/>
                              </w:rPr>
                            </w:pPr>
                            <w:r w:rsidRPr="00EF1872">
                              <w:rPr>
                                <w:color w:val="548AB7" w:themeColor="accent1" w:themeShade="BF"/>
                                <w:szCs w:val="18"/>
                              </w:rPr>
                              <w:t>Academic Skills for University Success</w:t>
                            </w:r>
                            <w:r w:rsidR="00EF1872">
                              <w:rPr>
                                <w:color w:val="548AB7" w:themeColor="accent1" w:themeShade="BF"/>
                                <w:szCs w:val="18"/>
                              </w:rPr>
                              <w:t xml:space="preserve"> </w:t>
                            </w:r>
                          </w:p>
                          <w:p w14:paraId="28D9425B" w14:textId="62F0D0B3" w:rsidR="00762FBC" w:rsidRPr="00A94D0F" w:rsidRDefault="00EF1872" w:rsidP="00A94D0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</w:pPr>
                            <w:r w:rsidRPr="00A94D0F">
                              <w:t>04/2021</w:t>
                            </w:r>
                            <w:r w:rsidR="00B56F4B">
                              <w:t xml:space="preserve"> - </w:t>
                            </w:r>
                            <w:r w:rsidR="008D27C7">
                              <w:t>O</w:t>
                            </w:r>
                            <w:r w:rsidR="00B56F4B" w:rsidRPr="00B56F4B">
                              <w:t xml:space="preserve">nline </w:t>
                            </w:r>
                            <w:r w:rsidR="008D27C7">
                              <w:t>C</w:t>
                            </w:r>
                            <w:r w:rsidR="00B56F4B" w:rsidRPr="00B56F4B">
                              <w:t>ourse</w:t>
                            </w:r>
                          </w:p>
                          <w:p w14:paraId="6B8F6B80" w14:textId="17E6848E" w:rsidR="00762FBC" w:rsidRPr="00A51AAA" w:rsidRDefault="00762FBC" w:rsidP="00EF187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napToGrid w:val="0"/>
                              <w:spacing w:beforeLines="20" w:before="48" w:afterLines="20" w:after="48"/>
                              <w:ind w:left="540"/>
                              <w:rPr>
                                <w:rStyle w:val="Hyperlink"/>
                              </w:rPr>
                            </w:pPr>
                            <w:r w:rsidRPr="00A51AAA">
                              <w:rPr>
                                <w:rStyle w:val="Hyperlink"/>
                              </w:rPr>
                              <w:t>https://coursera.org/share/0b0f6e1aa7c316ccbfbe99fd6cce65f7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2BF6">
              <w:t>CERTIFICATIONS</w:t>
            </w:r>
          </w:p>
          <w:p w14:paraId="063C6A78" w14:textId="0F260AF0" w:rsidR="008B7888" w:rsidRPr="008B7888" w:rsidRDefault="008B7888" w:rsidP="008B7888">
            <w:pPr>
              <w:snapToGrid w:val="0"/>
              <w:spacing w:beforeLines="40" w:before="96" w:afterLines="40" w:after="96"/>
            </w:pPr>
          </w:p>
        </w:tc>
      </w:tr>
    </w:tbl>
    <w:p w14:paraId="1AC61B5C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A5E5" w14:textId="77777777" w:rsidR="00F81233" w:rsidRDefault="00F81233" w:rsidP="000C45FF">
      <w:r>
        <w:separator/>
      </w:r>
    </w:p>
  </w:endnote>
  <w:endnote w:type="continuationSeparator" w:id="0">
    <w:p w14:paraId="0E6DAF3C" w14:textId="77777777" w:rsidR="00F81233" w:rsidRDefault="00F8123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A62FA" w14:textId="77777777" w:rsidR="00F81233" w:rsidRDefault="00F81233" w:rsidP="000C45FF">
      <w:r>
        <w:separator/>
      </w:r>
    </w:p>
  </w:footnote>
  <w:footnote w:type="continuationSeparator" w:id="0">
    <w:p w14:paraId="0D093494" w14:textId="77777777" w:rsidR="00F81233" w:rsidRDefault="00F8123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0DD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FEE279" wp14:editId="50431ED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67C"/>
    <w:multiLevelType w:val="hybridMultilevel"/>
    <w:tmpl w:val="44B6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4A5"/>
    <w:multiLevelType w:val="hybridMultilevel"/>
    <w:tmpl w:val="23C8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400D7"/>
    <w:multiLevelType w:val="hybridMultilevel"/>
    <w:tmpl w:val="E9EE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39EC"/>
    <w:multiLevelType w:val="hybridMultilevel"/>
    <w:tmpl w:val="19F88A4C"/>
    <w:lvl w:ilvl="0" w:tplc="EB3A905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B0F67"/>
    <w:multiLevelType w:val="hybridMultilevel"/>
    <w:tmpl w:val="41104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43FC"/>
    <w:multiLevelType w:val="hybridMultilevel"/>
    <w:tmpl w:val="CBB0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10D50"/>
    <w:multiLevelType w:val="hybridMultilevel"/>
    <w:tmpl w:val="CD8A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67825"/>
    <w:multiLevelType w:val="hybridMultilevel"/>
    <w:tmpl w:val="00D8D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E08B1"/>
    <w:multiLevelType w:val="hybridMultilevel"/>
    <w:tmpl w:val="378A2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0655E"/>
    <w:multiLevelType w:val="hybridMultilevel"/>
    <w:tmpl w:val="57D051B8"/>
    <w:lvl w:ilvl="0" w:tplc="EC16CAF2">
      <w:start w:val="2019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835417">
    <w:abstractNumId w:val="8"/>
  </w:num>
  <w:num w:numId="2" w16cid:durableId="2127891068">
    <w:abstractNumId w:val="7"/>
  </w:num>
  <w:num w:numId="3" w16cid:durableId="1772318537">
    <w:abstractNumId w:val="0"/>
  </w:num>
  <w:num w:numId="4" w16cid:durableId="404842742">
    <w:abstractNumId w:val="3"/>
  </w:num>
  <w:num w:numId="5" w16cid:durableId="1522668808">
    <w:abstractNumId w:val="9"/>
  </w:num>
  <w:num w:numId="6" w16cid:durableId="233397732">
    <w:abstractNumId w:val="6"/>
  </w:num>
  <w:num w:numId="7" w16cid:durableId="1117018606">
    <w:abstractNumId w:val="5"/>
  </w:num>
  <w:num w:numId="8" w16cid:durableId="473332591">
    <w:abstractNumId w:val="4"/>
  </w:num>
  <w:num w:numId="9" w16cid:durableId="727461757">
    <w:abstractNumId w:val="1"/>
  </w:num>
  <w:num w:numId="10" w16cid:durableId="12024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3F"/>
    <w:rsid w:val="00036450"/>
    <w:rsid w:val="00051D1C"/>
    <w:rsid w:val="00094499"/>
    <w:rsid w:val="000C38EE"/>
    <w:rsid w:val="000C45FF"/>
    <w:rsid w:val="000E3FD1"/>
    <w:rsid w:val="00112054"/>
    <w:rsid w:val="00127680"/>
    <w:rsid w:val="001317D8"/>
    <w:rsid w:val="001525E1"/>
    <w:rsid w:val="00167E55"/>
    <w:rsid w:val="001736D6"/>
    <w:rsid w:val="00176CF1"/>
    <w:rsid w:val="00180329"/>
    <w:rsid w:val="0019001F"/>
    <w:rsid w:val="0019253F"/>
    <w:rsid w:val="001A74A5"/>
    <w:rsid w:val="001B2ABD"/>
    <w:rsid w:val="001C1F5C"/>
    <w:rsid w:val="001E0391"/>
    <w:rsid w:val="001E1759"/>
    <w:rsid w:val="001F04D0"/>
    <w:rsid w:val="001F1ECC"/>
    <w:rsid w:val="001F5709"/>
    <w:rsid w:val="002400EB"/>
    <w:rsid w:val="00256CF7"/>
    <w:rsid w:val="00281FD5"/>
    <w:rsid w:val="002D3638"/>
    <w:rsid w:val="0030481B"/>
    <w:rsid w:val="003100CF"/>
    <w:rsid w:val="003156FC"/>
    <w:rsid w:val="003175FF"/>
    <w:rsid w:val="003254B5"/>
    <w:rsid w:val="0037121F"/>
    <w:rsid w:val="003756E0"/>
    <w:rsid w:val="003910D8"/>
    <w:rsid w:val="003A6B7D"/>
    <w:rsid w:val="003B06CA"/>
    <w:rsid w:val="004071FC"/>
    <w:rsid w:val="00435631"/>
    <w:rsid w:val="004439C8"/>
    <w:rsid w:val="00445947"/>
    <w:rsid w:val="004813B3"/>
    <w:rsid w:val="00495191"/>
    <w:rsid w:val="00496591"/>
    <w:rsid w:val="004A3A09"/>
    <w:rsid w:val="004B63DA"/>
    <w:rsid w:val="004C63E4"/>
    <w:rsid w:val="004D3011"/>
    <w:rsid w:val="004D5649"/>
    <w:rsid w:val="00513A2A"/>
    <w:rsid w:val="005262AC"/>
    <w:rsid w:val="00567DFF"/>
    <w:rsid w:val="00587C95"/>
    <w:rsid w:val="005C57E0"/>
    <w:rsid w:val="005E39D5"/>
    <w:rsid w:val="00600670"/>
    <w:rsid w:val="0062123A"/>
    <w:rsid w:val="00630B0C"/>
    <w:rsid w:val="00646E75"/>
    <w:rsid w:val="006771D0"/>
    <w:rsid w:val="006C6B90"/>
    <w:rsid w:val="00715FCB"/>
    <w:rsid w:val="00742833"/>
    <w:rsid w:val="00743101"/>
    <w:rsid w:val="0074570C"/>
    <w:rsid w:val="00762FBC"/>
    <w:rsid w:val="00764C9F"/>
    <w:rsid w:val="0076650F"/>
    <w:rsid w:val="00774D58"/>
    <w:rsid w:val="007775E1"/>
    <w:rsid w:val="007867A0"/>
    <w:rsid w:val="007927F5"/>
    <w:rsid w:val="007A3B81"/>
    <w:rsid w:val="007E69EA"/>
    <w:rsid w:val="00802CA0"/>
    <w:rsid w:val="008261A0"/>
    <w:rsid w:val="00856815"/>
    <w:rsid w:val="00870B08"/>
    <w:rsid w:val="008B7888"/>
    <w:rsid w:val="008D27C7"/>
    <w:rsid w:val="00912033"/>
    <w:rsid w:val="00914111"/>
    <w:rsid w:val="009260CD"/>
    <w:rsid w:val="00940A66"/>
    <w:rsid w:val="00952C25"/>
    <w:rsid w:val="0095395D"/>
    <w:rsid w:val="009843B5"/>
    <w:rsid w:val="009B56D9"/>
    <w:rsid w:val="009D2BF6"/>
    <w:rsid w:val="00A161F1"/>
    <w:rsid w:val="00A2118D"/>
    <w:rsid w:val="00A22DB8"/>
    <w:rsid w:val="00A36430"/>
    <w:rsid w:val="00A450D9"/>
    <w:rsid w:val="00A51AAA"/>
    <w:rsid w:val="00A94D0F"/>
    <w:rsid w:val="00AB0BA7"/>
    <w:rsid w:val="00AD0A50"/>
    <w:rsid w:val="00AD76E2"/>
    <w:rsid w:val="00B20152"/>
    <w:rsid w:val="00B359E4"/>
    <w:rsid w:val="00B417B5"/>
    <w:rsid w:val="00B56F4B"/>
    <w:rsid w:val="00B57D98"/>
    <w:rsid w:val="00B70850"/>
    <w:rsid w:val="00BA13C3"/>
    <w:rsid w:val="00BF7F0C"/>
    <w:rsid w:val="00C058B3"/>
    <w:rsid w:val="00C066B6"/>
    <w:rsid w:val="00C37BA1"/>
    <w:rsid w:val="00C45F7F"/>
    <w:rsid w:val="00C4674C"/>
    <w:rsid w:val="00C47E3B"/>
    <w:rsid w:val="00C506CF"/>
    <w:rsid w:val="00C72BED"/>
    <w:rsid w:val="00C85D25"/>
    <w:rsid w:val="00C9578B"/>
    <w:rsid w:val="00CB0055"/>
    <w:rsid w:val="00D22C07"/>
    <w:rsid w:val="00D2522B"/>
    <w:rsid w:val="00D422DE"/>
    <w:rsid w:val="00D5459D"/>
    <w:rsid w:val="00D74413"/>
    <w:rsid w:val="00D97640"/>
    <w:rsid w:val="00DA1F4D"/>
    <w:rsid w:val="00DD172A"/>
    <w:rsid w:val="00DD307E"/>
    <w:rsid w:val="00E22346"/>
    <w:rsid w:val="00E25A26"/>
    <w:rsid w:val="00E4381A"/>
    <w:rsid w:val="00E55D74"/>
    <w:rsid w:val="00E57416"/>
    <w:rsid w:val="00E71A6F"/>
    <w:rsid w:val="00E774D2"/>
    <w:rsid w:val="00EB0A0E"/>
    <w:rsid w:val="00EC3E53"/>
    <w:rsid w:val="00EF1872"/>
    <w:rsid w:val="00F0686F"/>
    <w:rsid w:val="00F60274"/>
    <w:rsid w:val="00F77FB9"/>
    <w:rsid w:val="00F81233"/>
    <w:rsid w:val="00FB068F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452D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44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lueEyesssss/Freelance-w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lueEyesssss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dedc146fcd3c65733e454f8a773f0d6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profile.php?id=1000092188567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dedc146fcd3c65733e454f8a773f0d6d" TargetMode="External"/><Relationship Id="rId10" Type="http://schemas.openxmlformats.org/officeDocument/2006/relationships/hyperlink" Target="mailto:khaphpse151400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ueEyesssss/FreelanceApplicatio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44FB4B04-42EF-4A05-88BA-E650573F6ADB%7d\%7b36AE48BE-D765-42F7-99C3-907206645C98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87BFD61A6644AAB42BF8C9E27B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5C990-105F-4510-A346-868C5EBECF9A}"/>
      </w:docPartPr>
      <w:docPartBody>
        <w:p w:rsidR="00B76A85" w:rsidRDefault="004017B3">
          <w:pPr>
            <w:pStyle w:val="BE87BFD61A6644AAB42BF8C9E27BB5F5"/>
          </w:pPr>
          <w:r w:rsidRPr="00CB0055">
            <w:t>Contact</w:t>
          </w:r>
        </w:p>
      </w:docPartBody>
    </w:docPart>
    <w:docPart>
      <w:docPartPr>
        <w:name w:val="BC2A970CAD90420CB77A836595C50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76BFC-1838-4E57-8AED-D5CCB3818223}"/>
      </w:docPartPr>
      <w:docPartBody>
        <w:p w:rsidR="00B76A85" w:rsidRDefault="004017B3">
          <w:pPr>
            <w:pStyle w:val="BC2A970CAD90420CB77A836595C50F0D"/>
          </w:pPr>
          <w:r w:rsidRPr="00036450">
            <w:t>EDUCATION</w:t>
          </w:r>
        </w:p>
      </w:docPartBody>
    </w:docPart>
    <w:docPart>
      <w:docPartPr>
        <w:name w:val="54C0E33B43DF4705AED3FFD2A25E4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04404-8BA1-4D25-B53E-C826CEF7C2A5}"/>
      </w:docPartPr>
      <w:docPartBody>
        <w:p w:rsidR="00B76A85" w:rsidRDefault="004017B3">
          <w:pPr>
            <w:pStyle w:val="54C0E33B43DF4705AED3FFD2A25E450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B3"/>
    <w:rsid w:val="004017B3"/>
    <w:rsid w:val="009A315D"/>
    <w:rsid w:val="00B76A85"/>
    <w:rsid w:val="00F8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87BFD61A6644AAB42BF8C9E27BB5F5">
    <w:name w:val="BE87BFD61A6644AAB42BF8C9E27BB5F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C2A970CAD90420CB77A836595C50F0D">
    <w:name w:val="BC2A970CAD90420CB77A836595C50F0D"/>
  </w:style>
  <w:style w:type="paragraph" w:customStyle="1" w:styleId="54C0E33B43DF4705AED3FFD2A25E4501">
    <w:name w:val="54C0E33B43DF4705AED3FFD2A25E450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F0D5D-CA46-44F1-8E2F-458DA12B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{36AE48BE-D765-42F7-99C3-907206645C98}tf00546271_win32.dotx</Template>
  <TotalTime>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2022-08-07T17:18:00Z</dcterms:created>
  <dcterms:modified xsi:type="dcterms:W3CDTF">2022-08-08T02:05:00Z</dcterms:modified>
</cp:coreProperties>
</file>